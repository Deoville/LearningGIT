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Pr="00F742D5" w:rsidRDefault="00F742D5" w:rsidP="00F742D5">
      <w:pPr>
        <w:pStyle w:val="Title"/>
        <w:rPr>
          <w:sz w:val="32"/>
          <w:szCs w:val="32"/>
        </w:rPr>
      </w:pPr>
      <w:proofErr w:type="spellStart"/>
      <w:r w:rsidRPr="00F742D5">
        <w:rPr>
          <w:sz w:val="32"/>
          <w:szCs w:val="32"/>
        </w:rPr>
        <w:t>Deodatus</w:t>
      </w:r>
      <w:proofErr w:type="spellEnd"/>
      <w:r w:rsidRPr="00F742D5">
        <w:rPr>
          <w:sz w:val="32"/>
          <w:szCs w:val="32"/>
        </w:rPr>
        <w:t xml:space="preserve"> N. </w:t>
      </w:r>
      <w:proofErr w:type="spellStart"/>
      <w:r w:rsidRPr="00F742D5">
        <w:rPr>
          <w:sz w:val="32"/>
          <w:szCs w:val="32"/>
        </w:rPr>
        <w:t>Nchangang</w:t>
      </w:r>
      <w:proofErr w:type="spellEnd"/>
    </w:p>
    <w:p w:rsidR="00141A4C" w:rsidRDefault="00F742D5" w:rsidP="00141A4C">
      <w:r>
        <w:t>70 Bellingham St, Chelsea, MA, 02150</w:t>
      </w:r>
      <w:r w:rsidR="00141A4C">
        <w:t> | </w:t>
      </w:r>
      <w:r>
        <w:t>617-763-8743</w:t>
      </w:r>
      <w:r w:rsidR="00141A4C">
        <w:t> | </w:t>
      </w:r>
      <w:r>
        <w:t>deoville20@gmail.com</w:t>
      </w:r>
    </w:p>
    <w:p w:rsidR="006270A9" w:rsidRDefault="00F742D5" w:rsidP="00141A4C">
      <w:pPr>
        <w:pStyle w:val="Heading1"/>
      </w:pPr>
      <w:r>
        <w:t>Summary</w:t>
      </w:r>
    </w:p>
    <w:p w:rsidR="006270A9" w:rsidRPr="006E79E6" w:rsidRDefault="00F742D5" w:rsidP="006E79E6">
      <w:pPr>
        <w:rPr>
          <w:rFonts w:ascii="Cambria" w:hAnsi="Cambria"/>
        </w:rPr>
      </w:pPr>
      <w:r w:rsidRPr="00F742D5">
        <w:rPr>
          <w:rFonts w:ascii="Cambria" w:hAnsi="Cambria"/>
        </w:rPr>
        <w:t xml:space="preserve">Results-minded Multi-platform Systems administrator with over 5 years of experience seeking to use proven scripting and problem solving skills to improve performance and cut costs. Slashed 30% costs at </w:t>
      </w:r>
      <w:proofErr w:type="spellStart"/>
      <w:r w:rsidRPr="00F742D5">
        <w:rPr>
          <w:rFonts w:ascii="Cambria" w:hAnsi="Cambria"/>
        </w:rPr>
        <w:t>Trinitech</w:t>
      </w:r>
      <w:proofErr w:type="spellEnd"/>
      <w:r w:rsidRPr="00F742D5">
        <w:rPr>
          <w:rFonts w:ascii="Cambria" w:hAnsi="Cambria"/>
        </w:rPr>
        <w:t xml:space="preserve"> Consulting global through automated configuration and virtualization initiatives. </w:t>
      </w:r>
      <w:r w:rsidR="00E962C9">
        <w:rPr>
          <w:rFonts w:ascii="Cambria" w:hAnsi="Cambria"/>
        </w:rPr>
        <w:t>Totally reliable even</w:t>
      </w:r>
      <w:r w:rsidRPr="00F742D5">
        <w:rPr>
          <w:rFonts w:ascii="Cambria" w:hAnsi="Cambria"/>
        </w:rPr>
        <w:t xml:space="preserve"> in out of scheduled hours and well developed people skills.</w:t>
      </w:r>
    </w:p>
    <w:sdt>
      <w:sdtPr>
        <w:alias w:val="Experience:"/>
        <w:tag w:val="Experience:"/>
        <w:id w:val="171684534"/>
        <w:placeholder>
          <w:docPart w:val="2DD6D40ACBAC473A8F49E40777751823"/>
        </w:placeholder>
        <w:temporary/>
        <w:showingPlcHdr/>
        <w15:appearance w15:val="hidden"/>
      </w:sdtPr>
      <w:sdtEndPr/>
      <w:sdtContent>
        <w:p w:rsidR="006270A9" w:rsidRDefault="009D5933">
          <w:pPr>
            <w:pStyle w:val="Heading1"/>
          </w:pPr>
          <w:r>
            <w:t>Experience</w:t>
          </w:r>
        </w:p>
      </w:sdtContent>
    </w:sdt>
    <w:p w:rsidR="006270A9" w:rsidRDefault="00F742D5">
      <w:pPr>
        <w:pStyle w:val="Heading2"/>
      </w:pPr>
      <w:r>
        <w:t>Systems administration</w:t>
      </w:r>
      <w:r w:rsidR="009D5933">
        <w:t> | </w:t>
      </w:r>
      <w:r>
        <w:t>Trinitech Consulting Global</w:t>
      </w:r>
      <w:r w:rsidR="009D5933">
        <w:t> | </w:t>
      </w:r>
      <w:r>
        <w:t>feb.2016 - Present</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Build, configure and deploy 150+ LINUX Servers (CENTOS, RHEL), UNIX Servers (Solaris), WINDOWS Servers. Worked with vendors to cut equipment cost.</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Minimize downtime by MONITORING and responding to SYSTEM LOGS, important messages such as errors and warnings or hardware failure errors.</w:t>
      </w:r>
    </w:p>
    <w:p w:rsidR="006E79E6" w:rsidRPr="00535A21" w:rsidRDefault="006E79E6" w:rsidP="006E79E6">
      <w:pPr>
        <w:numPr>
          <w:ilvl w:val="0"/>
          <w:numId w:val="24"/>
        </w:numPr>
        <w:shd w:val="clear" w:color="auto" w:fill="FFFFFF"/>
        <w:spacing w:before="100" w:beforeAutospacing="1" w:after="100" w:afterAutospacing="1"/>
        <w:rPr>
          <w:rFonts w:ascii="Times New Roman" w:hAnsi="Times New Roman" w:cs="Times New Roman"/>
          <w:color w:val="000000"/>
          <w:sz w:val="24"/>
          <w:szCs w:val="24"/>
        </w:rPr>
      </w:pPr>
      <w:r w:rsidRPr="00535A21">
        <w:rPr>
          <w:rFonts w:ascii="Times New Roman" w:hAnsi="Times New Roman" w:cs="Times New Roman"/>
          <w:color w:val="000000"/>
          <w:sz w:val="24"/>
          <w:szCs w:val="24"/>
        </w:rPr>
        <w:t>Manage and administer all aspects of user account management password, group, and privilege management for user access control.</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 xml:space="preserve">I Saved 4 hours weekly with effectively written BASH SHELL SCRIPTS to automate repetitive tasks and scheduled system patching. </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Enforce company access control security policies by configuring proper permissions, and system hardening targets. </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 xml:space="preserve">Automated PATCHING of multiple servers using installed and configured ANSIBLE Servers. Part of </w:t>
      </w:r>
      <w:proofErr w:type="spellStart"/>
      <w:r w:rsidRPr="00535A21">
        <w:rPr>
          <w:rFonts w:ascii="Times New Roman" w:eastAsia="Times New Roman" w:hAnsi="Times New Roman" w:cs="Times New Roman"/>
          <w:color w:val="000000" w:themeColor="text1"/>
          <w:sz w:val="24"/>
          <w:szCs w:val="24"/>
        </w:rPr>
        <w:t>DevOPs</w:t>
      </w:r>
      <w:proofErr w:type="spellEnd"/>
      <w:r w:rsidRPr="00535A21">
        <w:rPr>
          <w:rFonts w:ascii="Times New Roman" w:eastAsia="Times New Roman" w:hAnsi="Times New Roman" w:cs="Times New Roman"/>
          <w:color w:val="000000" w:themeColor="text1"/>
          <w:sz w:val="24"/>
          <w:szCs w:val="24"/>
        </w:rPr>
        <w:t xml:space="preserve"> automation.</w:t>
      </w:r>
    </w:p>
    <w:p w:rsidR="006E79E6" w:rsidRPr="001D2EC9"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1D2EC9">
        <w:rPr>
          <w:rFonts w:ascii="Times New Roman" w:eastAsia="Times New Roman" w:hAnsi="Times New Roman" w:cs="Times New Roman"/>
          <w:color w:val="000000" w:themeColor="text1"/>
          <w:sz w:val="24"/>
          <w:szCs w:val="24"/>
        </w:rPr>
        <w:t>Create and maintain documentation as it relates to installation, configuration, and processes, for all sy</w:t>
      </w:r>
      <w:r w:rsidRPr="00535A21">
        <w:rPr>
          <w:rFonts w:ascii="Times New Roman" w:eastAsia="Times New Roman" w:hAnsi="Times New Roman" w:cs="Times New Roman"/>
          <w:color w:val="000000" w:themeColor="text1"/>
          <w:sz w:val="24"/>
          <w:szCs w:val="24"/>
        </w:rPr>
        <w:t>stems.</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Facilitate multi-platform data access and availability through the configuration of NFS and SAMBA servers.</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Improve system performance through proper swap management.</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012C88">
        <w:rPr>
          <w:rFonts w:ascii="Times New Roman" w:eastAsia="Times New Roman" w:hAnsi="Times New Roman" w:cs="Times New Roman"/>
          <w:color w:val="000000" w:themeColor="text1"/>
          <w:sz w:val="24"/>
          <w:szCs w:val="24"/>
        </w:rPr>
        <w:t xml:space="preserve">Handled </w:t>
      </w:r>
      <w:r w:rsidRPr="00535A21">
        <w:rPr>
          <w:rFonts w:ascii="Times New Roman" w:eastAsia="Times New Roman" w:hAnsi="Times New Roman" w:cs="Times New Roman"/>
          <w:color w:val="000000" w:themeColor="text1"/>
          <w:sz w:val="24"/>
          <w:szCs w:val="24"/>
        </w:rPr>
        <w:t xml:space="preserve">effective management, maintenance and </w:t>
      </w:r>
      <w:r w:rsidRPr="00012C88">
        <w:rPr>
          <w:rFonts w:ascii="Times New Roman" w:eastAsia="Times New Roman" w:hAnsi="Times New Roman" w:cs="Times New Roman"/>
          <w:color w:val="000000" w:themeColor="text1"/>
          <w:sz w:val="24"/>
          <w:szCs w:val="24"/>
        </w:rPr>
        <w:t>con</w:t>
      </w:r>
      <w:r w:rsidRPr="00535A21">
        <w:rPr>
          <w:rFonts w:ascii="Times New Roman" w:eastAsia="Times New Roman" w:hAnsi="Times New Roman" w:cs="Times New Roman"/>
          <w:color w:val="000000" w:themeColor="text1"/>
          <w:sz w:val="24"/>
          <w:szCs w:val="24"/>
        </w:rPr>
        <w:t xml:space="preserve">figuration of firewall. </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Proactively prevent resource exhaustion and monitor system performance, through effective management of system processes and services.</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hAnsi="Times New Roman" w:cs="Times New Roman"/>
          <w:color w:val="000000"/>
          <w:sz w:val="24"/>
          <w:szCs w:val="24"/>
          <w:shd w:val="clear" w:color="auto" w:fill="FFFFFF"/>
        </w:rPr>
        <w:t xml:space="preserve">Working knowledge of a wide range of datacenter storage technologies including: NAS server installation and </w:t>
      </w:r>
      <w:r w:rsidRPr="00535A21">
        <w:rPr>
          <w:rFonts w:ascii="Times New Roman" w:eastAsia="Times New Roman" w:hAnsi="Times New Roman" w:cs="Times New Roman"/>
          <w:color w:val="000000" w:themeColor="text1"/>
          <w:sz w:val="24"/>
          <w:szCs w:val="24"/>
        </w:rPr>
        <w:t xml:space="preserve">configuration of </w:t>
      </w:r>
      <w:proofErr w:type="spellStart"/>
      <w:r w:rsidRPr="00535A21">
        <w:rPr>
          <w:rFonts w:ascii="Times New Roman" w:eastAsia="Times New Roman" w:hAnsi="Times New Roman" w:cs="Times New Roman"/>
          <w:color w:val="000000" w:themeColor="text1"/>
          <w:sz w:val="24"/>
          <w:szCs w:val="24"/>
        </w:rPr>
        <w:t>iscsi</w:t>
      </w:r>
      <w:proofErr w:type="spellEnd"/>
      <w:r w:rsidRPr="00535A21">
        <w:rPr>
          <w:rFonts w:ascii="Times New Roman" w:eastAsia="Times New Roman" w:hAnsi="Times New Roman" w:cs="Times New Roman"/>
          <w:color w:val="000000" w:themeColor="text1"/>
          <w:sz w:val="24"/>
          <w:szCs w:val="24"/>
        </w:rPr>
        <w:t xml:space="preserve"> LUNS for LVM/ZFS volumes.</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Emergency root password reset for LINUX/UNIX systems as part of system recovery.</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535A21">
        <w:rPr>
          <w:rFonts w:ascii="Times New Roman" w:eastAsia="Times New Roman" w:hAnsi="Times New Roman" w:cs="Times New Roman"/>
          <w:color w:val="000000"/>
          <w:sz w:val="24"/>
          <w:szCs w:val="24"/>
        </w:rPr>
        <w:t>Proactively analyze all aspects of</w:t>
      </w:r>
      <w:r w:rsidRPr="00D16E6D">
        <w:rPr>
          <w:rFonts w:ascii="Times New Roman" w:eastAsia="Times New Roman" w:hAnsi="Times New Roman" w:cs="Times New Roman"/>
          <w:color w:val="000000"/>
          <w:sz w:val="24"/>
          <w:szCs w:val="24"/>
        </w:rPr>
        <w:t xml:space="preserve"> systems and develop/implement plans to improve items such as utilization, capacity and performance</w:t>
      </w:r>
      <w:r w:rsidRPr="00535A21">
        <w:rPr>
          <w:rFonts w:ascii="Times New Roman" w:eastAsia="Times New Roman" w:hAnsi="Times New Roman" w:cs="Times New Roman"/>
          <w:color w:val="000000"/>
          <w:sz w:val="24"/>
          <w:szCs w:val="24"/>
        </w:rPr>
        <w:t>.</w:t>
      </w:r>
    </w:p>
    <w:p w:rsidR="006E79E6" w:rsidRPr="00535A21" w:rsidRDefault="006E79E6" w:rsidP="006E79E6">
      <w:pPr>
        <w:pStyle w:val="ListParagraph"/>
        <w:numPr>
          <w:ilvl w:val="0"/>
          <w:numId w:val="24"/>
        </w:numPr>
        <w:spacing w:line="240" w:lineRule="auto"/>
        <w:rPr>
          <w:rFonts w:ascii="Times New Roman" w:eastAsia="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Improve system performance, fault tolerance and redundancy through configuration of RAID ZFS Volumes in </w:t>
      </w:r>
      <w:proofErr w:type="gramStart"/>
      <w:r w:rsidRPr="00535A21">
        <w:rPr>
          <w:rFonts w:ascii="Times New Roman" w:hAnsi="Times New Roman" w:cs="Times New Roman"/>
          <w:color w:val="000000" w:themeColor="text1"/>
          <w:sz w:val="24"/>
          <w:szCs w:val="24"/>
        </w:rPr>
        <w:t>Unix</w:t>
      </w:r>
      <w:proofErr w:type="gramEnd"/>
      <w:r w:rsidRPr="00535A21">
        <w:rPr>
          <w:rFonts w:ascii="Times New Roman" w:hAnsi="Times New Roman" w:cs="Times New Roman"/>
          <w:color w:val="000000" w:themeColor="text1"/>
          <w:sz w:val="24"/>
          <w:szCs w:val="24"/>
        </w:rPr>
        <w:t xml:space="preserve"> systems and RAID LVM Volumes in Linux.</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Enable and Disable GUI in UNIX/LINUX systems to facilitate operations or improve system performance.</w:t>
      </w:r>
    </w:p>
    <w:p w:rsidR="006E79E6" w:rsidRPr="00535A21" w:rsidRDefault="006E79E6" w:rsidP="006E79E6">
      <w:pPr>
        <w:pStyle w:val="ListParagraph"/>
        <w:numPr>
          <w:ilvl w:val="0"/>
          <w:numId w:val="24"/>
        </w:numPr>
        <w:spacing w:line="240"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Manage role based access by configuring SUDO.</w:t>
      </w:r>
    </w:p>
    <w:p w:rsidR="006E79E6" w:rsidRPr="00535A21" w:rsidRDefault="006E79E6" w:rsidP="006E79E6">
      <w:pPr>
        <w:pStyle w:val="ListParagraph"/>
        <w:numPr>
          <w:ilvl w:val="0"/>
          <w:numId w:val="24"/>
        </w:numPr>
        <w:spacing w:line="240" w:lineRule="auto"/>
        <w:rPr>
          <w:rFonts w:ascii="Times New Roman" w:hAnsi="Times New Roman" w:cs="Times New Roman"/>
          <w:b/>
          <w:color w:val="000000" w:themeColor="text1"/>
          <w:sz w:val="24"/>
          <w:szCs w:val="24"/>
        </w:rPr>
      </w:pPr>
      <w:r w:rsidRPr="00535A21">
        <w:rPr>
          <w:rFonts w:ascii="Times New Roman" w:hAnsi="Times New Roman" w:cs="Times New Roman"/>
          <w:color w:val="000000" w:themeColor="text1"/>
          <w:sz w:val="24"/>
          <w:szCs w:val="24"/>
        </w:rPr>
        <w:t>Work with the STARS web-based ticketing system to create and manage tickets.</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 xml:space="preserve">Install and configure Veritas Storage Foundation 6.01 on </w:t>
      </w:r>
      <w:proofErr w:type="spellStart"/>
      <w:r w:rsidRPr="00535A21">
        <w:rPr>
          <w:rFonts w:ascii="Times New Roman" w:eastAsia="Times New Roman" w:hAnsi="Times New Roman" w:cs="Times New Roman"/>
          <w:color w:val="000000" w:themeColor="text1"/>
          <w:sz w:val="24"/>
          <w:szCs w:val="24"/>
        </w:rPr>
        <w:t>solaris</w:t>
      </w:r>
      <w:proofErr w:type="spellEnd"/>
      <w:r w:rsidRPr="00535A21">
        <w:rPr>
          <w:rFonts w:ascii="Times New Roman" w:eastAsia="Times New Roman" w:hAnsi="Times New Roman" w:cs="Times New Roman"/>
          <w:color w:val="000000" w:themeColor="text1"/>
          <w:sz w:val="24"/>
          <w:szCs w:val="24"/>
        </w:rPr>
        <w:t xml:space="preserve"> servers to create Veritas volumes.</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lastRenderedPageBreak/>
        <w:t>Significantly reduced downtime for APACHE WEB SERVERS though proper installation, configuration and maintenance.</w:t>
      </w:r>
    </w:p>
    <w:p w:rsidR="006E79E6" w:rsidRPr="00535A21" w:rsidRDefault="006E79E6" w:rsidP="006E79E6">
      <w:pPr>
        <w:numPr>
          <w:ilvl w:val="0"/>
          <w:numId w:val="24"/>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Maximized virtualization initiatives by Installing, configuring and maintenance of VMWARE ESXI.</w:t>
      </w:r>
    </w:p>
    <w:p w:rsidR="006270A9" w:rsidRPr="006E79E6" w:rsidRDefault="006E79E6" w:rsidP="006E79E6">
      <w:pPr>
        <w:numPr>
          <w:ilvl w:val="0"/>
          <w:numId w:val="24"/>
        </w:numPr>
        <w:shd w:val="clear" w:color="auto" w:fill="FFFFFF"/>
        <w:spacing w:before="100" w:beforeAutospacing="1" w:after="160"/>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Introduced LDAP Servers for consolidated identity and authentication management of network users and resources.</w:t>
      </w:r>
      <w:bookmarkStart w:id="0" w:name="_GoBack"/>
      <w:bookmarkEnd w:id="0"/>
    </w:p>
    <w:p w:rsidR="006E79E6" w:rsidRDefault="006E79E6" w:rsidP="006E79E6">
      <w:pPr>
        <w:pStyle w:val="Heading2"/>
      </w:pPr>
      <w:r>
        <w:t>Systems administration | Trinitech Consulting Global | feb.2016 - Present</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Install, configure and Introduce LINUX Servers (CENTOS 6 &amp; 7, RHEL 6 &amp; 7) and UNIX Servers (Solaris 10&amp;11) to the network by configuring Static IP addresses, DNS, Default gateways and DHCP Services.</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Creating domain controllers out of windows 08/12 servers by assigning static IPs and using the ‘</w:t>
      </w:r>
      <w:proofErr w:type="spellStart"/>
      <w:r w:rsidRPr="00535A21">
        <w:rPr>
          <w:rFonts w:ascii="Times New Roman" w:hAnsi="Times New Roman" w:cs="Times New Roman"/>
          <w:color w:val="000000" w:themeColor="text1"/>
          <w:sz w:val="24"/>
          <w:szCs w:val="24"/>
        </w:rPr>
        <w:t>dcpromo</w:t>
      </w:r>
      <w:proofErr w:type="spellEnd"/>
      <w:r w:rsidRPr="00535A21">
        <w:rPr>
          <w:rFonts w:ascii="Times New Roman" w:hAnsi="Times New Roman" w:cs="Times New Roman"/>
          <w:color w:val="000000" w:themeColor="text1"/>
          <w:sz w:val="24"/>
          <w:szCs w:val="24"/>
        </w:rPr>
        <w:t xml:space="preserve">’ tool to add and configure Active Directory Domain </w:t>
      </w:r>
      <w:proofErr w:type="gramStart"/>
      <w:r w:rsidRPr="00535A21">
        <w:rPr>
          <w:rFonts w:ascii="Times New Roman" w:hAnsi="Times New Roman" w:cs="Times New Roman"/>
          <w:color w:val="000000" w:themeColor="text1"/>
          <w:sz w:val="24"/>
          <w:szCs w:val="24"/>
        </w:rPr>
        <w:t>Services(</w:t>
      </w:r>
      <w:proofErr w:type="gramEnd"/>
      <w:r w:rsidRPr="00535A21">
        <w:rPr>
          <w:rFonts w:ascii="Times New Roman" w:hAnsi="Times New Roman" w:cs="Times New Roman"/>
          <w:color w:val="000000" w:themeColor="text1"/>
          <w:sz w:val="24"/>
          <w:szCs w:val="24"/>
        </w:rPr>
        <w:t>ADDS) role on servers.</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Adding new users, computers, printers, </w:t>
      </w:r>
      <w:proofErr w:type="spellStart"/>
      <w:r w:rsidRPr="00535A21">
        <w:rPr>
          <w:rFonts w:ascii="Times New Roman" w:hAnsi="Times New Roman" w:cs="Times New Roman"/>
          <w:color w:val="000000" w:themeColor="text1"/>
          <w:sz w:val="24"/>
          <w:szCs w:val="24"/>
        </w:rPr>
        <w:t>etc</w:t>
      </w:r>
      <w:proofErr w:type="spellEnd"/>
      <w:r w:rsidRPr="00535A21">
        <w:rPr>
          <w:rFonts w:ascii="Times New Roman" w:hAnsi="Times New Roman" w:cs="Times New Roman"/>
          <w:color w:val="000000" w:themeColor="text1"/>
          <w:sz w:val="24"/>
          <w:szCs w:val="24"/>
        </w:rPr>
        <w:t xml:space="preserve"> to </w:t>
      </w:r>
      <w:proofErr w:type="gramStart"/>
      <w:r w:rsidRPr="00535A21">
        <w:rPr>
          <w:rFonts w:ascii="Times New Roman" w:hAnsi="Times New Roman" w:cs="Times New Roman"/>
          <w:color w:val="000000" w:themeColor="text1"/>
          <w:sz w:val="24"/>
          <w:szCs w:val="24"/>
        </w:rPr>
        <w:t>ADDS</w:t>
      </w:r>
      <w:proofErr w:type="gramEnd"/>
      <w:r w:rsidRPr="00535A21">
        <w:rPr>
          <w:rFonts w:ascii="Times New Roman" w:hAnsi="Times New Roman" w:cs="Times New Roman"/>
          <w:color w:val="000000" w:themeColor="text1"/>
          <w:sz w:val="24"/>
          <w:szCs w:val="24"/>
        </w:rPr>
        <w:t xml:space="preserve"> and configuring permissions and group policy.</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Configure LINUX servers to join ADDS</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Perform multiplatform server builds on VMware ESXI including Windows Server 08/12/16, Solaris 10, LINUX CENTOS 6 &amp; 7 and RHEL 6 &amp; 7</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shd w:val="clear" w:color="auto" w:fill="FFFFFF"/>
        </w:rPr>
        <w:t>Efficiently used TCP/IP troubleshooting tools to q</w:t>
      </w:r>
      <w:r w:rsidRPr="00535A21">
        <w:rPr>
          <w:rFonts w:ascii="Times New Roman" w:eastAsia="Times New Roman" w:hAnsi="Times New Roman" w:cs="Times New Roman"/>
          <w:color w:val="000000" w:themeColor="text1"/>
          <w:sz w:val="24"/>
          <w:szCs w:val="24"/>
        </w:rPr>
        <w:t>uickly resolve all network connectivity issues</w:t>
      </w:r>
      <w:r w:rsidRPr="00535A21">
        <w:rPr>
          <w:rFonts w:ascii="Times New Roman" w:hAnsi="Times New Roman" w:cs="Times New Roman"/>
          <w:color w:val="000000" w:themeColor="text1"/>
          <w:sz w:val="24"/>
          <w:szCs w:val="24"/>
          <w:shd w:val="clear" w:color="auto" w:fill="FFFFFF"/>
        </w:rPr>
        <w:t xml:space="preserve"> on LINUX/UNIX systems.</w:t>
      </w:r>
    </w:p>
    <w:p w:rsidR="006E79E6" w:rsidRPr="00535A21" w:rsidRDefault="006E79E6" w:rsidP="006E79E6">
      <w:pPr>
        <w:numPr>
          <w:ilvl w:val="0"/>
          <w:numId w:val="24"/>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Maintained file and print sharing.</w:t>
      </w:r>
    </w:p>
    <w:p w:rsidR="006E79E6" w:rsidRPr="00535A21" w:rsidRDefault="006E79E6" w:rsidP="006E79E6">
      <w:pPr>
        <w:numPr>
          <w:ilvl w:val="0"/>
          <w:numId w:val="24"/>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Provided support on weekends and odd hours to ensure little to no disruption of local and operational systems during scheduled maintenance and outages.</w:t>
      </w:r>
    </w:p>
    <w:p w:rsidR="006E79E6" w:rsidRPr="00535A21" w:rsidRDefault="006E79E6" w:rsidP="006E79E6">
      <w:pPr>
        <w:numPr>
          <w:ilvl w:val="0"/>
          <w:numId w:val="24"/>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535A21">
        <w:rPr>
          <w:rFonts w:ascii="Times New Roman" w:eastAsia="Times New Roman" w:hAnsi="Times New Roman" w:cs="Times New Roman"/>
          <w:color w:val="000000" w:themeColor="text1"/>
          <w:sz w:val="24"/>
          <w:szCs w:val="24"/>
        </w:rPr>
        <w:t>Troubleshoot, analyze and resolve computer issues related to both hardware and software.</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Complete deployment of Windows NOS systems with applications, accounts and profiles to join domains, enabling remote control access, file and print sharing </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Configure DNS on Windows servers structuring preferred and alternate DNS servers, forward lookup zones.</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Deploy DHCP role on Windows servers with complete configuration of DHCP scopes for seamless use by TCP/IP based network devices. </w:t>
      </w:r>
    </w:p>
    <w:p w:rsidR="006E79E6" w:rsidRPr="00535A21"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Good understanding of IPs (IPv4) including binary/decimal conversions, subnet masks, network/host ranges and identifying total number of hosts a subnet will contain.</w:t>
      </w:r>
    </w:p>
    <w:p w:rsidR="006E79E6" w:rsidRPr="00F47C37" w:rsidRDefault="006E79E6" w:rsidP="006E79E6">
      <w:pPr>
        <w:pStyle w:val="ListParagraph"/>
        <w:numPr>
          <w:ilvl w:val="0"/>
          <w:numId w:val="24"/>
        </w:numPr>
        <w:spacing w:line="276" w:lineRule="auto"/>
        <w:rPr>
          <w:rFonts w:ascii="Times New Roman" w:hAnsi="Times New Roman" w:cs="Times New Roman"/>
          <w:color w:val="000000" w:themeColor="text1"/>
          <w:sz w:val="24"/>
          <w:szCs w:val="24"/>
        </w:rPr>
      </w:pPr>
      <w:r w:rsidRPr="00535A21">
        <w:rPr>
          <w:rFonts w:ascii="Times New Roman" w:hAnsi="Times New Roman" w:cs="Times New Roman"/>
          <w:color w:val="000000" w:themeColor="text1"/>
          <w:sz w:val="24"/>
          <w:szCs w:val="24"/>
        </w:rPr>
        <w:t xml:space="preserve">Advanced grasp of TCP/IP and ICMP Tools for troubleshooting network connectivity issues (ping, </w:t>
      </w:r>
      <w:proofErr w:type="spellStart"/>
      <w:r w:rsidRPr="00535A21">
        <w:rPr>
          <w:rFonts w:ascii="Times New Roman" w:hAnsi="Times New Roman" w:cs="Times New Roman"/>
          <w:color w:val="000000" w:themeColor="text1"/>
          <w:sz w:val="24"/>
          <w:szCs w:val="24"/>
        </w:rPr>
        <w:t>tracert</w:t>
      </w:r>
      <w:proofErr w:type="spellEnd"/>
      <w:r w:rsidRPr="00535A21">
        <w:rPr>
          <w:rFonts w:ascii="Times New Roman" w:hAnsi="Times New Roman" w:cs="Times New Roman"/>
          <w:color w:val="000000" w:themeColor="text1"/>
          <w:sz w:val="24"/>
          <w:szCs w:val="24"/>
        </w:rPr>
        <w:t>.)`</w:t>
      </w:r>
    </w:p>
    <w:p w:rsidR="00F742D5" w:rsidRDefault="00F742D5" w:rsidP="006E79E6">
      <w:pPr>
        <w:pStyle w:val="ListBullet"/>
      </w:pPr>
    </w:p>
    <w:sdt>
      <w:sdtPr>
        <w:alias w:val="Education:"/>
        <w:tag w:val="Education:"/>
        <w:id w:val="807127995"/>
        <w:placeholder>
          <w:docPart w:val="8D1BA452B1D14107A957871F619E1AEE"/>
        </w:placeholder>
        <w:temporary/>
        <w:showingPlcHdr/>
        <w15:appearance w15:val="hidden"/>
      </w:sdtPr>
      <w:sdtEndPr/>
      <w:sdtContent>
        <w:p w:rsidR="00F742D5" w:rsidRDefault="00F742D5" w:rsidP="00F742D5">
          <w:pPr>
            <w:pStyle w:val="Heading1"/>
          </w:pPr>
          <w:r>
            <w:t>Education</w:t>
          </w:r>
        </w:p>
      </w:sdtContent>
    </w:sdt>
    <w:p w:rsidR="00F742D5" w:rsidRDefault="000A0E3D" w:rsidP="00F742D5">
      <w:pPr>
        <w:pStyle w:val="Heading2"/>
      </w:pPr>
      <w:sdt>
        <w:sdtPr>
          <w:alias w:val="Degree:"/>
          <w:tag w:val="Degree:"/>
          <w:id w:val="-1403435167"/>
          <w:placeholder>
            <w:docPart w:val="551B6EB181A643A5944DC8D8B2AC55F4"/>
          </w:placeholder>
          <w:temporary/>
          <w:showingPlcHdr/>
          <w15:appearance w15:val="hidden"/>
          <w:text/>
        </w:sdtPr>
        <w:sdtEndPr/>
        <w:sdtContent>
          <w:r w:rsidR="00F742D5">
            <w:t>Degree</w:t>
          </w:r>
        </w:sdtContent>
      </w:sdt>
      <w:r w:rsidR="00F742D5">
        <w:t> | </w:t>
      </w:r>
      <w:sdt>
        <w:sdtPr>
          <w:alias w:val="Date Earned:"/>
          <w:tag w:val="Date Earned:"/>
          <w:id w:val="-315799195"/>
          <w:placeholder>
            <w:docPart w:val="6BF47C84CC5A47E1899A7EF52B5B80CB"/>
          </w:placeholder>
          <w:temporary/>
          <w:showingPlcHdr/>
          <w15:appearance w15:val="hidden"/>
          <w:text/>
        </w:sdtPr>
        <w:sdtEndPr/>
        <w:sdtContent>
          <w:r w:rsidR="00F742D5">
            <w:t>Date Earned</w:t>
          </w:r>
        </w:sdtContent>
      </w:sdt>
      <w:r w:rsidR="00F742D5">
        <w:t> | </w:t>
      </w:r>
      <w:sdt>
        <w:sdtPr>
          <w:alias w:val="School:"/>
          <w:tag w:val="School:"/>
          <w:id w:val="530385979"/>
          <w:placeholder>
            <w:docPart w:val="131E8388DD894BA4B290C264EB7DDE3E"/>
          </w:placeholder>
          <w:temporary/>
          <w:showingPlcHdr/>
          <w15:appearance w15:val="hidden"/>
          <w:text/>
        </w:sdtPr>
        <w:sdtEndPr/>
        <w:sdtContent>
          <w:r w:rsidR="00F742D5">
            <w:t>School</w:t>
          </w:r>
        </w:sdtContent>
      </w:sdt>
    </w:p>
    <w:p w:rsidR="00F742D5" w:rsidRDefault="00F742D5" w:rsidP="00F742D5">
      <w:pPr>
        <w:pStyle w:val="ListBullet"/>
      </w:pPr>
      <w:r>
        <w:t xml:space="preserve">Major: </w:t>
      </w:r>
      <w:sdt>
        <w:sdtPr>
          <w:alias w:val="Major:"/>
          <w:tag w:val="Major:"/>
          <w:id w:val="1821224400"/>
          <w:placeholder>
            <w:docPart w:val="C69A446015324ADB85686448B6881F15"/>
          </w:placeholder>
          <w:temporary/>
          <w:showingPlcHdr/>
          <w15:appearance w15:val="hidden"/>
          <w:text/>
        </w:sdtPr>
        <w:sdtEndPr/>
        <w:sdtContent>
          <w:r>
            <w:t>Click here to enter text</w:t>
          </w:r>
        </w:sdtContent>
      </w:sdt>
    </w:p>
    <w:p w:rsidR="00F742D5" w:rsidRDefault="00F742D5" w:rsidP="00F742D5">
      <w:pPr>
        <w:pStyle w:val="ListBullet"/>
      </w:pPr>
      <w:r>
        <w:t xml:space="preserve">Minor: </w:t>
      </w:r>
      <w:sdt>
        <w:sdtPr>
          <w:alias w:val="Minor:"/>
          <w:tag w:val="Minor:"/>
          <w:id w:val="1025376684"/>
          <w:placeholder>
            <w:docPart w:val="C69A446015324ADB85686448B6881F15"/>
          </w:placeholder>
          <w:temporary/>
          <w:showingPlcHdr/>
          <w15:appearance w15:val="hidden"/>
          <w:text/>
        </w:sdtPr>
        <w:sdtEndPr/>
        <w:sdtContent>
          <w:r>
            <w:t>Click here to enter text</w:t>
          </w:r>
        </w:sdtContent>
      </w:sdt>
    </w:p>
    <w:p w:rsidR="00F742D5" w:rsidRDefault="00F742D5" w:rsidP="00F742D5">
      <w:pPr>
        <w:pStyle w:val="ListBullet"/>
      </w:pPr>
      <w:r>
        <w:t xml:space="preserve">Related coursework: </w:t>
      </w:r>
      <w:sdt>
        <w:sdtPr>
          <w:alias w:val="Related coursework: "/>
          <w:tag w:val="Related coursework: "/>
          <w:id w:val="1648172142"/>
          <w:placeholder>
            <w:docPart w:val="C69A446015324ADB85686448B6881F15"/>
          </w:placeholder>
          <w:temporary/>
          <w:showingPlcHdr/>
          <w15:appearance w15:val="hidden"/>
          <w:text/>
        </w:sdtPr>
        <w:sdtEndPr/>
        <w:sdtContent>
          <w:r>
            <w:t>Click here to enter text</w:t>
          </w:r>
        </w:sdtContent>
      </w:sdt>
    </w:p>
    <w:p w:rsidR="00F742D5" w:rsidRDefault="000A0E3D" w:rsidP="00F742D5">
      <w:pPr>
        <w:pStyle w:val="Heading2"/>
      </w:pPr>
      <w:sdt>
        <w:sdtPr>
          <w:alias w:val="Degree:"/>
          <w:tag w:val="Degree:"/>
          <w:id w:val="-1691290666"/>
          <w:placeholder>
            <w:docPart w:val="3BF04F68874B44EDBF8CCC0563855589"/>
          </w:placeholder>
          <w:temporary/>
          <w:showingPlcHdr/>
          <w15:appearance w15:val="hidden"/>
          <w:text/>
        </w:sdtPr>
        <w:sdtEndPr/>
        <w:sdtContent>
          <w:r w:rsidR="00F742D5">
            <w:t>Degree</w:t>
          </w:r>
        </w:sdtContent>
      </w:sdt>
      <w:r w:rsidR="00F742D5">
        <w:t> | </w:t>
      </w:r>
      <w:sdt>
        <w:sdtPr>
          <w:alias w:val="Date Earned:"/>
          <w:tag w:val="Date Earned:"/>
          <w:id w:val="-1221673033"/>
          <w:placeholder>
            <w:docPart w:val="B5A46CA7BA4140D9A9C0B46045CEB28F"/>
          </w:placeholder>
          <w:temporary/>
          <w:showingPlcHdr/>
          <w15:appearance w15:val="hidden"/>
          <w:text/>
        </w:sdtPr>
        <w:sdtEndPr/>
        <w:sdtContent>
          <w:r w:rsidR="00F742D5">
            <w:t>Date Earned</w:t>
          </w:r>
        </w:sdtContent>
      </w:sdt>
      <w:r w:rsidR="00F742D5">
        <w:t> | </w:t>
      </w:r>
      <w:sdt>
        <w:sdtPr>
          <w:alias w:val="School:"/>
          <w:tag w:val="School:"/>
          <w:id w:val="714016034"/>
          <w:placeholder>
            <w:docPart w:val="2C858B80026D40EE9A3357AFD14FDCC2"/>
          </w:placeholder>
          <w:temporary/>
          <w:showingPlcHdr/>
          <w15:appearance w15:val="hidden"/>
          <w:text/>
        </w:sdtPr>
        <w:sdtEndPr/>
        <w:sdtContent>
          <w:r w:rsidR="00F742D5">
            <w:t>School</w:t>
          </w:r>
        </w:sdtContent>
      </w:sdt>
    </w:p>
    <w:p w:rsidR="00F742D5" w:rsidRDefault="00F742D5" w:rsidP="00F742D5">
      <w:pPr>
        <w:pStyle w:val="ListBullet"/>
      </w:pPr>
      <w:r>
        <w:t xml:space="preserve">Major: </w:t>
      </w:r>
      <w:sdt>
        <w:sdtPr>
          <w:alias w:val="Major:"/>
          <w:tag w:val="Major:"/>
          <w:id w:val="1046181329"/>
          <w:placeholder>
            <w:docPart w:val="D7AC74CA0F0144838ED9AFD653390280"/>
          </w:placeholder>
          <w:temporary/>
          <w:showingPlcHdr/>
          <w15:appearance w15:val="hidden"/>
          <w:text/>
        </w:sdtPr>
        <w:sdtEndPr/>
        <w:sdtContent>
          <w:r>
            <w:t>Click here to enter text</w:t>
          </w:r>
        </w:sdtContent>
      </w:sdt>
    </w:p>
    <w:p w:rsidR="00F742D5" w:rsidRDefault="00F742D5" w:rsidP="00F742D5">
      <w:pPr>
        <w:pStyle w:val="ListBullet"/>
      </w:pPr>
      <w:r>
        <w:t xml:space="preserve">Minor: </w:t>
      </w:r>
      <w:sdt>
        <w:sdtPr>
          <w:alias w:val="Minor:"/>
          <w:tag w:val="Minor:"/>
          <w:id w:val="542409479"/>
          <w:placeholder>
            <w:docPart w:val="D7AC74CA0F0144838ED9AFD653390280"/>
          </w:placeholder>
          <w:temporary/>
          <w:showingPlcHdr/>
          <w15:appearance w15:val="hidden"/>
          <w:text/>
        </w:sdtPr>
        <w:sdtEndPr/>
        <w:sdtContent>
          <w:r>
            <w:t>Click here to enter text</w:t>
          </w:r>
        </w:sdtContent>
      </w:sdt>
    </w:p>
    <w:p w:rsidR="00F742D5" w:rsidRDefault="00F742D5" w:rsidP="00F742D5">
      <w:pPr>
        <w:pStyle w:val="ListBullet"/>
      </w:pPr>
      <w:r>
        <w:t xml:space="preserve">Related coursework: </w:t>
      </w:r>
      <w:sdt>
        <w:sdtPr>
          <w:alias w:val="Related Coursework:"/>
          <w:tag w:val="Related Coursework:"/>
          <w:id w:val="100010185"/>
          <w:placeholder>
            <w:docPart w:val="D7AC74CA0F0144838ED9AFD653390280"/>
          </w:placeholder>
          <w:temporary/>
          <w:showingPlcHdr/>
          <w15:appearance w15:val="hidden"/>
          <w:text/>
        </w:sdtPr>
        <w:sdtEndPr/>
        <w:sdtContent>
          <w:r>
            <w:t>Click here to enter text</w:t>
          </w:r>
        </w:sdtContent>
      </w:sdt>
    </w:p>
    <w:sdt>
      <w:sdtPr>
        <w:alias w:val="Skills &amp; Abilities:"/>
        <w:tag w:val="Skills &amp; Abilities:"/>
        <w:id w:val="458624136"/>
        <w:placeholder>
          <w:docPart w:val="732F81D995D548059C5F5C5E957A7211"/>
        </w:placeholder>
        <w:temporary/>
        <w:showingPlcHdr/>
        <w15:appearance w15:val="hidden"/>
      </w:sdtPr>
      <w:sdtEndPr/>
      <w:sdtContent>
        <w:p w:rsidR="00F742D5" w:rsidRDefault="00F742D5" w:rsidP="00F742D5">
          <w:pPr>
            <w:pStyle w:val="Heading1"/>
          </w:pPr>
          <w:r>
            <w:t>Skills &amp; Abilities</w:t>
          </w:r>
        </w:p>
      </w:sdtContent>
    </w:sdt>
    <w:sdt>
      <w:sdtPr>
        <w:alias w:val="Management:"/>
        <w:tag w:val="Management:"/>
        <w:id w:val="598525640"/>
        <w:placeholder>
          <w:docPart w:val="BBEC341FC40F4342B54C2DD309F0468E"/>
        </w:placeholder>
        <w:temporary/>
        <w:showingPlcHdr/>
        <w15:appearance w15:val="hidden"/>
      </w:sdtPr>
      <w:sdtEndPr/>
      <w:sdtContent>
        <w:p w:rsidR="00F742D5" w:rsidRDefault="00F742D5" w:rsidP="00F742D5">
          <w:pPr>
            <w:pStyle w:val="Heading2"/>
          </w:pPr>
          <w:r>
            <w:t>Management</w:t>
          </w:r>
        </w:p>
      </w:sdtContent>
    </w:sdt>
    <w:sdt>
      <w:sdtPr>
        <w:alias w:val="Management Skills:"/>
        <w:tag w:val="Management Skills:"/>
        <w:id w:val="-1177730712"/>
        <w:placeholder>
          <w:docPart w:val="62D8DC0C58E940C586ABF6463C9D4519"/>
        </w:placeholder>
        <w:temporary/>
        <w:showingPlcHdr/>
        <w15:appearance w15:val="hidden"/>
      </w:sdtPr>
      <w:sdtEndPr/>
      <w:sdtContent>
        <w:p w:rsidR="00F742D5" w:rsidRDefault="00F742D5" w:rsidP="00F742D5">
          <w:pPr>
            <w:pStyle w:val="ListBullet"/>
          </w:pPr>
          <w:r>
            <w:t>Think a document that looks this good has to be difficult to format? Think again! To easily apply any text formatting you see in this document with just a click, on the Home tab of the ribbon, check out Styles.</w:t>
          </w:r>
        </w:p>
      </w:sdtContent>
    </w:sdt>
    <w:sdt>
      <w:sdtPr>
        <w:alias w:val="Sales:"/>
        <w:tag w:val="Sales:"/>
        <w:id w:val="-2126221975"/>
        <w:placeholder>
          <w:docPart w:val="7B17365ACBF249B5B68C76BF08E5DC74"/>
        </w:placeholder>
        <w:temporary/>
        <w:showingPlcHdr/>
        <w15:appearance w15:val="hidden"/>
      </w:sdtPr>
      <w:sdtEndPr/>
      <w:sdtContent>
        <w:p w:rsidR="00F742D5" w:rsidRDefault="00F742D5" w:rsidP="00F742D5">
          <w:pPr>
            <w:pStyle w:val="Heading2"/>
          </w:pPr>
          <w:r>
            <w:t>Sales</w:t>
          </w:r>
        </w:p>
      </w:sdtContent>
    </w:sdt>
    <w:sdt>
      <w:sdtPr>
        <w:alias w:val="Sales Skills:"/>
        <w:tag w:val="Sales Skills:"/>
        <w:id w:val="1544489962"/>
        <w:placeholder>
          <w:docPart w:val="503B81CACA0A431E9B896DC21567093A"/>
        </w:placeholder>
        <w:temporary/>
        <w:showingPlcHdr/>
        <w15:appearance w15:val="hidden"/>
      </w:sdtPr>
      <w:sdtEndPr/>
      <w:sdtContent>
        <w:p w:rsidR="00F742D5" w:rsidRDefault="00F742D5" w:rsidP="00F742D5">
          <w:pPr>
            <w:pStyle w:val="ListBullet"/>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71037158200348E29ACA2B6511ECA72D"/>
        </w:placeholder>
        <w:temporary/>
        <w:showingPlcHdr/>
        <w15:appearance w15:val="hidden"/>
      </w:sdtPr>
      <w:sdtEndPr/>
      <w:sdtContent>
        <w:p w:rsidR="00F742D5" w:rsidRDefault="00F742D5" w:rsidP="00F742D5">
          <w:pPr>
            <w:pStyle w:val="Heading2"/>
          </w:pPr>
          <w:r>
            <w:t>Communication</w:t>
          </w:r>
        </w:p>
      </w:sdtContent>
    </w:sdt>
    <w:p w:rsidR="00F742D5" w:rsidRDefault="000A0E3D" w:rsidP="00F742D5">
      <w:pPr>
        <w:pStyle w:val="ListBullet"/>
      </w:pPr>
      <w:sdt>
        <w:sdtPr>
          <w:alias w:val="Communication Skills:"/>
          <w:tag w:val="Communication Skills:"/>
          <w:id w:val="-1819335404"/>
          <w:placeholder>
            <w:docPart w:val="4FD77C98B4FE4248B90E81D32715892B"/>
          </w:placeholder>
          <w:temporary/>
          <w:showingPlcHdr/>
          <w15:appearance w15:val="hidden"/>
        </w:sdtPr>
        <w:sdtEndPr/>
        <w:sdtContent>
          <w:r w:rsidR="00F742D5">
            <w:t>You delivered that big presentation to rave reviews. Don’t be shy about it now! This is the place to show how well you work and play with others.</w:t>
          </w:r>
        </w:sdtContent>
      </w:sdt>
    </w:p>
    <w:sdt>
      <w:sdtPr>
        <w:alias w:val="Leadership:"/>
        <w:tag w:val="Leadership:"/>
        <w:id w:val="1837562325"/>
        <w:placeholder>
          <w:docPart w:val="D92375EEBAA147C8AB55C064D45926A5"/>
        </w:placeholder>
        <w:temporary/>
        <w:showingPlcHdr/>
        <w15:appearance w15:val="hidden"/>
      </w:sdtPr>
      <w:sdtEndPr/>
      <w:sdtContent>
        <w:p w:rsidR="00F742D5" w:rsidRDefault="00F742D5" w:rsidP="00F742D5">
          <w:pPr>
            <w:pStyle w:val="Heading2"/>
          </w:pPr>
          <w:r>
            <w:t>Leadership</w:t>
          </w:r>
        </w:p>
      </w:sdtContent>
    </w:sdt>
    <w:p w:rsidR="00F742D5" w:rsidRPr="001B29CF" w:rsidRDefault="000A0E3D" w:rsidP="00F742D5">
      <w:pPr>
        <w:pStyle w:val="ListBullet"/>
        <w:numPr>
          <w:ilvl w:val="0"/>
          <w:numId w:val="0"/>
        </w:numPr>
        <w:ind w:left="216" w:hanging="216"/>
      </w:pPr>
      <w:sdt>
        <w:sdtPr>
          <w:alias w:val="Leadership Skills:"/>
          <w:tag w:val="Leadership Skills:"/>
          <w:id w:val="-1072199855"/>
          <w:placeholder>
            <w:docPart w:val="A3A9B279EF9644E6A94082B23892132F"/>
          </w:placeholder>
          <w:temporary/>
          <w:showingPlcHdr/>
          <w15:appearance w15:val="hidden"/>
        </w:sdtPr>
        <w:sdtEndPr/>
        <w:sdtContent>
          <w:r w:rsidR="00F742D5">
            <w:t>Are you president of your fraternity, head of the condo board, or a team lead for your favorite charity? You’re a natural leader—tell it like it is!</w:t>
          </w:r>
        </w:sdtContent>
      </w:sdt>
    </w:p>
    <w:sectPr w:rsidR="00F742D5"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E3D" w:rsidRDefault="000A0E3D">
      <w:pPr>
        <w:spacing w:after="0"/>
      </w:pPr>
      <w:r>
        <w:separator/>
      </w:r>
    </w:p>
  </w:endnote>
  <w:endnote w:type="continuationSeparator" w:id="0">
    <w:p w:rsidR="000A0E3D" w:rsidRDefault="000A0E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fldChar w:fldCharType="begin"/>
    </w:r>
    <w:r>
      <w:instrText xml:space="preserve"> PAGE   \* MERGEFORMAT </w:instrText>
    </w:r>
    <w:r>
      <w:fldChar w:fldCharType="separate"/>
    </w:r>
    <w:r w:rsidR="006E79E6">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E3D" w:rsidRDefault="000A0E3D">
      <w:pPr>
        <w:spacing w:after="0"/>
      </w:pPr>
      <w:r>
        <w:separator/>
      </w:r>
    </w:p>
  </w:footnote>
  <w:footnote w:type="continuationSeparator" w:id="0">
    <w:p w:rsidR="000A0E3D" w:rsidRDefault="000A0E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D095BF8"/>
    <w:multiLevelType w:val="hybridMultilevel"/>
    <w:tmpl w:val="3146B7E4"/>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5"/>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D5"/>
    <w:rsid w:val="000A0E3D"/>
    <w:rsid w:val="000A4F59"/>
    <w:rsid w:val="000B6C95"/>
    <w:rsid w:val="00141A4C"/>
    <w:rsid w:val="001B29CF"/>
    <w:rsid w:val="0028220F"/>
    <w:rsid w:val="00356C14"/>
    <w:rsid w:val="00617B26"/>
    <w:rsid w:val="006270A9"/>
    <w:rsid w:val="00675956"/>
    <w:rsid w:val="00681034"/>
    <w:rsid w:val="006E79E6"/>
    <w:rsid w:val="00816216"/>
    <w:rsid w:val="0087734B"/>
    <w:rsid w:val="009D5933"/>
    <w:rsid w:val="00BD768D"/>
    <w:rsid w:val="00C61F8E"/>
    <w:rsid w:val="00E83E4B"/>
    <w:rsid w:val="00E962C9"/>
    <w:rsid w:val="00F74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EF23E"/>
  <w15:chartTrackingRefBased/>
  <w15:docId w15:val="{328A83D4-486F-44B7-A8DA-7DA14ED6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6E79E6"/>
    <w:pPr>
      <w:spacing w:after="160" w:line="259" w:lineRule="auto"/>
      <w:ind w:left="720"/>
      <w:contextualSpacing/>
    </w:pPr>
    <w:rPr>
      <w:rFonts w:eastAsiaTheme="minorHAns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odatusunix19a\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D6D40ACBAC473A8F49E40777751823"/>
        <w:category>
          <w:name w:val="General"/>
          <w:gallery w:val="placeholder"/>
        </w:category>
        <w:types>
          <w:type w:val="bbPlcHdr"/>
        </w:types>
        <w:behaviors>
          <w:behavior w:val="content"/>
        </w:behaviors>
        <w:guid w:val="{29D417BD-29F4-4580-82C1-9BB6C1F602B1}"/>
      </w:docPartPr>
      <w:docPartBody>
        <w:p w:rsidR="00BA580B" w:rsidRDefault="00462318">
          <w:pPr>
            <w:pStyle w:val="2DD6D40ACBAC473A8F49E40777751823"/>
          </w:pPr>
          <w:r>
            <w:t>Experience</w:t>
          </w:r>
        </w:p>
      </w:docPartBody>
    </w:docPart>
    <w:docPart>
      <w:docPartPr>
        <w:name w:val="8D1BA452B1D14107A957871F619E1AEE"/>
        <w:category>
          <w:name w:val="General"/>
          <w:gallery w:val="placeholder"/>
        </w:category>
        <w:types>
          <w:type w:val="bbPlcHdr"/>
        </w:types>
        <w:behaviors>
          <w:behavior w:val="content"/>
        </w:behaviors>
        <w:guid w:val="{C09A6F2B-8201-440A-BC05-E62D47F4CEC6}"/>
      </w:docPartPr>
      <w:docPartBody>
        <w:p w:rsidR="00BA580B" w:rsidRDefault="005E633D" w:rsidP="005E633D">
          <w:pPr>
            <w:pStyle w:val="8D1BA452B1D14107A957871F619E1AEE"/>
          </w:pPr>
          <w:r>
            <w:t>Education</w:t>
          </w:r>
        </w:p>
      </w:docPartBody>
    </w:docPart>
    <w:docPart>
      <w:docPartPr>
        <w:name w:val="551B6EB181A643A5944DC8D8B2AC55F4"/>
        <w:category>
          <w:name w:val="General"/>
          <w:gallery w:val="placeholder"/>
        </w:category>
        <w:types>
          <w:type w:val="bbPlcHdr"/>
        </w:types>
        <w:behaviors>
          <w:behavior w:val="content"/>
        </w:behaviors>
        <w:guid w:val="{8007A719-E10A-48BC-9DC2-A2C4B285EFFC}"/>
      </w:docPartPr>
      <w:docPartBody>
        <w:p w:rsidR="00BA580B" w:rsidRDefault="005E633D" w:rsidP="005E633D">
          <w:pPr>
            <w:pStyle w:val="551B6EB181A643A5944DC8D8B2AC55F4"/>
          </w:pPr>
          <w:r>
            <w:t>Degree</w:t>
          </w:r>
        </w:p>
      </w:docPartBody>
    </w:docPart>
    <w:docPart>
      <w:docPartPr>
        <w:name w:val="6BF47C84CC5A47E1899A7EF52B5B80CB"/>
        <w:category>
          <w:name w:val="General"/>
          <w:gallery w:val="placeholder"/>
        </w:category>
        <w:types>
          <w:type w:val="bbPlcHdr"/>
        </w:types>
        <w:behaviors>
          <w:behavior w:val="content"/>
        </w:behaviors>
        <w:guid w:val="{DC494FD0-C22E-473D-A30C-EB8ACC300371}"/>
      </w:docPartPr>
      <w:docPartBody>
        <w:p w:rsidR="00BA580B" w:rsidRDefault="005E633D" w:rsidP="005E633D">
          <w:pPr>
            <w:pStyle w:val="6BF47C84CC5A47E1899A7EF52B5B80CB"/>
          </w:pPr>
          <w:r>
            <w:t>Date Earned</w:t>
          </w:r>
        </w:p>
      </w:docPartBody>
    </w:docPart>
    <w:docPart>
      <w:docPartPr>
        <w:name w:val="131E8388DD894BA4B290C264EB7DDE3E"/>
        <w:category>
          <w:name w:val="General"/>
          <w:gallery w:val="placeholder"/>
        </w:category>
        <w:types>
          <w:type w:val="bbPlcHdr"/>
        </w:types>
        <w:behaviors>
          <w:behavior w:val="content"/>
        </w:behaviors>
        <w:guid w:val="{F7CF721E-666B-44CD-AFF2-BDA8AFABE12A}"/>
      </w:docPartPr>
      <w:docPartBody>
        <w:p w:rsidR="00BA580B" w:rsidRDefault="005E633D" w:rsidP="005E633D">
          <w:pPr>
            <w:pStyle w:val="131E8388DD894BA4B290C264EB7DDE3E"/>
          </w:pPr>
          <w:r>
            <w:t>School</w:t>
          </w:r>
        </w:p>
      </w:docPartBody>
    </w:docPart>
    <w:docPart>
      <w:docPartPr>
        <w:name w:val="C69A446015324ADB85686448B6881F15"/>
        <w:category>
          <w:name w:val="General"/>
          <w:gallery w:val="placeholder"/>
        </w:category>
        <w:types>
          <w:type w:val="bbPlcHdr"/>
        </w:types>
        <w:behaviors>
          <w:behavior w:val="content"/>
        </w:behaviors>
        <w:guid w:val="{9AAA1EA3-CE9F-4B00-A08A-4C896A0956D7}"/>
      </w:docPartPr>
      <w:docPartBody>
        <w:p w:rsidR="00BA580B" w:rsidRDefault="005E633D" w:rsidP="005E633D">
          <w:pPr>
            <w:pStyle w:val="C69A446015324ADB85686448B6881F15"/>
          </w:pPr>
          <w:r>
            <w:t>Click here to enter text</w:t>
          </w:r>
        </w:p>
      </w:docPartBody>
    </w:docPart>
    <w:docPart>
      <w:docPartPr>
        <w:name w:val="3BF04F68874B44EDBF8CCC0563855589"/>
        <w:category>
          <w:name w:val="General"/>
          <w:gallery w:val="placeholder"/>
        </w:category>
        <w:types>
          <w:type w:val="bbPlcHdr"/>
        </w:types>
        <w:behaviors>
          <w:behavior w:val="content"/>
        </w:behaviors>
        <w:guid w:val="{FB314E43-EEF0-46BF-B393-6A8A825AFE3E}"/>
      </w:docPartPr>
      <w:docPartBody>
        <w:p w:rsidR="00BA580B" w:rsidRDefault="005E633D" w:rsidP="005E633D">
          <w:pPr>
            <w:pStyle w:val="3BF04F68874B44EDBF8CCC0563855589"/>
          </w:pPr>
          <w:r>
            <w:t>Degree</w:t>
          </w:r>
        </w:p>
      </w:docPartBody>
    </w:docPart>
    <w:docPart>
      <w:docPartPr>
        <w:name w:val="B5A46CA7BA4140D9A9C0B46045CEB28F"/>
        <w:category>
          <w:name w:val="General"/>
          <w:gallery w:val="placeholder"/>
        </w:category>
        <w:types>
          <w:type w:val="bbPlcHdr"/>
        </w:types>
        <w:behaviors>
          <w:behavior w:val="content"/>
        </w:behaviors>
        <w:guid w:val="{965CDD42-CCDD-40C5-88F8-67D3D5B60392}"/>
      </w:docPartPr>
      <w:docPartBody>
        <w:p w:rsidR="00BA580B" w:rsidRDefault="005E633D" w:rsidP="005E633D">
          <w:pPr>
            <w:pStyle w:val="B5A46CA7BA4140D9A9C0B46045CEB28F"/>
          </w:pPr>
          <w:r>
            <w:t>Date Earned</w:t>
          </w:r>
        </w:p>
      </w:docPartBody>
    </w:docPart>
    <w:docPart>
      <w:docPartPr>
        <w:name w:val="2C858B80026D40EE9A3357AFD14FDCC2"/>
        <w:category>
          <w:name w:val="General"/>
          <w:gallery w:val="placeholder"/>
        </w:category>
        <w:types>
          <w:type w:val="bbPlcHdr"/>
        </w:types>
        <w:behaviors>
          <w:behavior w:val="content"/>
        </w:behaviors>
        <w:guid w:val="{EE543C60-7D6B-4EA9-9B84-4744459FCE62}"/>
      </w:docPartPr>
      <w:docPartBody>
        <w:p w:rsidR="00BA580B" w:rsidRDefault="005E633D" w:rsidP="005E633D">
          <w:pPr>
            <w:pStyle w:val="2C858B80026D40EE9A3357AFD14FDCC2"/>
          </w:pPr>
          <w:r>
            <w:t>School</w:t>
          </w:r>
        </w:p>
      </w:docPartBody>
    </w:docPart>
    <w:docPart>
      <w:docPartPr>
        <w:name w:val="D7AC74CA0F0144838ED9AFD653390280"/>
        <w:category>
          <w:name w:val="General"/>
          <w:gallery w:val="placeholder"/>
        </w:category>
        <w:types>
          <w:type w:val="bbPlcHdr"/>
        </w:types>
        <w:behaviors>
          <w:behavior w:val="content"/>
        </w:behaviors>
        <w:guid w:val="{C4A69580-7A95-4BFD-9D85-E7106B14DB39}"/>
      </w:docPartPr>
      <w:docPartBody>
        <w:p w:rsidR="00BA580B" w:rsidRDefault="005E633D" w:rsidP="005E633D">
          <w:pPr>
            <w:pStyle w:val="D7AC74CA0F0144838ED9AFD653390280"/>
          </w:pPr>
          <w:r>
            <w:t>Click here to enter text</w:t>
          </w:r>
        </w:p>
      </w:docPartBody>
    </w:docPart>
    <w:docPart>
      <w:docPartPr>
        <w:name w:val="732F81D995D548059C5F5C5E957A7211"/>
        <w:category>
          <w:name w:val="General"/>
          <w:gallery w:val="placeholder"/>
        </w:category>
        <w:types>
          <w:type w:val="bbPlcHdr"/>
        </w:types>
        <w:behaviors>
          <w:behavior w:val="content"/>
        </w:behaviors>
        <w:guid w:val="{0717C079-3B12-409B-BE46-0D39574F2F28}"/>
      </w:docPartPr>
      <w:docPartBody>
        <w:p w:rsidR="00BA580B" w:rsidRDefault="005E633D" w:rsidP="005E633D">
          <w:pPr>
            <w:pStyle w:val="732F81D995D548059C5F5C5E957A7211"/>
          </w:pPr>
          <w:r>
            <w:t>Skills &amp; Abilities</w:t>
          </w:r>
        </w:p>
      </w:docPartBody>
    </w:docPart>
    <w:docPart>
      <w:docPartPr>
        <w:name w:val="BBEC341FC40F4342B54C2DD309F0468E"/>
        <w:category>
          <w:name w:val="General"/>
          <w:gallery w:val="placeholder"/>
        </w:category>
        <w:types>
          <w:type w:val="bbPlcHdr"/>
        </w:types>
        <w:behaviors>
          <w:behavior w:val="content"/>
        </w:behaviors>
        <w:guid w:val="{5D94EB76-E2E1-46D4-85AE-C6C1DCA63CC3}"/>
      </w:docPartPr>
      <w:docPartBody>
        <w:p w:rsidR="00BA580B" w:rsidRDefault="005E633D" w:rsidP="005E633D">
          <w:pPr>
            <w:pStyle w:val="BBEC341FC40F4342B54C2DD309F0468E"/>
          </w:pPr>
          <w:r>
            <w:t>Management</w:t>
          </w:r>
        </w:p>
      </w:docPartBody>
    </w:docPart>
    <w:docPart>
      <w:docPartPr>
        <w:name w:val="62D8DC0C58E940C586ABF6463C9D4519"/>
        <w:category>
          <w:name w:val="General"/>
          <w:gallery w:val="placeholder"/>
        </w:category>
        <w:types>
          <w:type w:val="bbPlcHdr"/>
        </w:types>
        <w:behaviors>
          <w:behavior w:val="content"/>
        </w:behaviors>
        <w:guid w:val="{8419CC0E-F321-4ED8-8F53-541DF4B9E6F4}"/>
      </w:docPartPr>
      <w:docPartBody>
        <w:p w:rsidR="00BA580B" w:rsidRDefault="005E633D" w:rsidP="005E633D">
          <w:pPr>
            <w:pStyle w:val="62D8DC0C58E940C586ABF6463C9D4519"/>
          </w:pPr>
          <w:r>
            <w:t>Think a document that looks this good has to be difficult to format? Think again! To easily apply any text formatting you see in this document with just a click, on the Home tab of the ribbon, check out Styles.</w:t>
          </w:r>
        </w:p>
      </w:docPartBody>
    </w:docPart>
    <w:docPart>
      <w:docPartPr>
        <w:name w:val="7B17365ACBF249B5B68C76BF08E5DC74"/>
        <w:category>
          <w:name w:val="General"/>
          <w:gallery w:val="placeholder"/>
        </w:category>
        <w:types>
          <w:type w:val="bbPlcHdr"/>
        </w:types>
        <w:behaviors>
          <w:behavior w:val="content"/>
        </w:behaviors>
        <w:guid w:val="{A71C22A1-54C6-4983-8E49-AB1F7CBDCADD}"/>
      </w:docPartPr>
      <w:docPartBody>
        <w:p w:rsidR="00BA580B" w:rsidRDefault="005E633D" w:rsidP="005E633D">
          <w:pPr>
            <w:pStyle w:val="7B17365ACBF249B5B68C76BF08E5DC74"/>
          </w:pPr>
          <w:r>
            <w:t>Sales</w:t>
          </w:r>
        </w:p>
      </w:docPartBody>
    </w:docPart>
    <w:docPart>
      <w:docPartPr>
        <w:name w:val="503B81CACA0A431E9B896DC21567093A"/>
        <w:category>
          <w:name w:val="General"/>
          <w:gallery w:val="placeholder"/>
        </w:category>
        <w:types>
          <w:type w:val="bbPlcHdr"/>
        </w:types>
        <w:behaviors>
          <w:behavior w:val="content"/>
        </w:behaviors>
        <w:guid w:val="{9EFD987E-2AA4-4941-9B0E-0B6655D4C2DC}"/>
      </w:docPartPr>
      <w:docPartBody>
        <w:p w:rsidR="00BA580B" w:rsidRDefault="005E633D" w:rsidP="005E633D">
          <w:pPr>
            <w:pStyle w:val="503B81CACA0A431E9B896DC21567093A"/>
          </w:pPr>
          <w:r>
            <w:t>Some of the sample text in this document indicates the name of the style applied, so that you can easily apply the same formatting again. For example, this is the List Bullet style.</w:t>
          </w:r>
        </w:p>
      </w:docPartBody>
    </w:docPart>
    <w:docPart>
      <w:docPartPr>
        <w:name w:val="71037158200348E29ACA2B6511ECA72D"/>
        <w:category>
          <w:name w:val="General"/>
          <w:gallery w:val="placeholder"/>
        </w:category>
        <w:types>
          <w:type w:val="bbPlcHdr"/>
        </w:types>
        <w:behaviors>
          <w:behavior w:val="content"/>
        </w:behaviors>
        <w:guid w:val="{E7F0B724-8C5E-4DBB-BD14-47A340344DB6}"/>
      </w:docPartPr>
      <w:docPartBody>
        <w:p w:rsidR="00BA580B" w:rsidRDefault="005E633D" w:rsidP="005E633D">
          <w:pPr>
            <w:pStyle w:val="71037158200348E29ACA2B6511ECA72D"/>
          </w:pPr>
          <w:r>
            <w:t>Communication</w:t>
          </w:r>
        </w:p>
      </w:docPartBody>
    </w:docPart>
    <w:docPart>
      <w:docPartPr>
        <w:name w:val="4FD77C98B4FE4248B90E81D32715892B"/>
        <w:category>
          <w:name w:val="General"/>
          <w:gallery w:val="placeholder"/>
        </w:category>
        <w:types>
          <w:type w:val="bbPlcHdr"/>
        </w:types>
        <w:behaviors>
          <w:behavior w:val="content"/>
        </w:behaviors>
        <w:guid w:val="{658EB175-2C89-43A6-9F2B-D53E8B477A4A}"/>
      </w:docPartPr>
      <w:docPartBody>
        <w:p w:rsidR="00BA580B" w:rsidRDefault="005E633D" w:rsidP="005E633D">
          <w:pPr>
            <w:pStyle w:val="4FD77C98B4FE4248B90E81D32715892B"/>
          </w:pPr>
          <w:r>
            <w:t>You delivered that big presentation to rave reviews. Don’t be shy about it now! This is the place to show how well you work and play with others.</w:t>
          </w:r>
        </w:p>
      </w:docPartBody>
    </w:docPart>
    <w:docPart>
      <w:docPartPr>
        <w:name w:val="D92375EEBAA147C8AB55C064D45926A5"/>
        <w:category>
          <w:name w:val="General"/>
          <w:gallery w:val="placeholder"/>
        </w:category>
        <w:types>
          <w:type w:val="bbPlcHdr"/>
        </w:types>
        <w:behaviors>
          <w:behavior w:val="content"/>
        </w:behaviors>
        <w:guid w:val="{279AA5B3-7C53-4E45-A7D3-1D2267110E92}"/>
      </w:docPartPr>
      <w:docPartBody>
        <w:p w:rsidR="00BA580B" w:rsidRDefault="005E633D" w:rsidP="005E633D">
          <w:pPr>
            <w:pStyle w:val="D92375EEBAA147C8AB55C064D45926A5"/>
          </w:pPr>
          <w:r>
            <w:t>Leadership</w:t>
          </w:r>
        </w:p>
      </w:docPartBody>
    </w:docPart>
    <w:docPart>
      <w:docPartPr>
        <w:name w:val="A3A9B279EF9644E6A94082B23892132F"/>
        <w:category>
          <w:name w:val="General"/>
          <w:gallery w:val="placeholder"/>
        </w:category>
        <w:types>
          <w:type w:val="bbPlcHdr"/>
        </w:types>
        <w:behaviors>
          <w:behavior w:val="content"/>
        </w:behaviors>
        <w:guid w:val="{E9D1079A-72B0-47EF-A396-D46D52DD8CFA}"/>
      </w:docPartPr>
      <w:docPartBody>
        <w:p w:rsidR="00BA580B" w:rsidRDefault="005E633D" w:rsidP="005E633D">
          <w:pPr>
            <w:pStyle w:val="A3A9B279EF9644E6A94082B23892132F"/>
          </w:pPr>
          <w:r>
            <w:t>Are you president of your fraternity, head of the condo board, or a team lead for your favorite charity? You’re a natural leader—tell it like it 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3D"/>
    <w:rsid w:val="00215076"/>
    <w:rsid w:val="00462318"/>
    <w:rsid w:val="005E633D"/>
    <w:rsid w:val="00BA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EC78552C7F40C89E212B82C9ED47FA">
    <w:name w:val="5BEC78552C7F40C89E212B82C9ED47FA"/>
  </w:style>
  <w:style w:type="paragraph" w:customStyle="1" w:styleId="131C4211B1AA422DA6ECBBF3BE714DB3">
    <w:name w:val="131C4211B1AA422DA6ECBBF3BE714DB3"/>
  </w:style>
  <w:style w:type="paragraph" w:customStyle="1" w:styleId="A437E06F5ED043ED85563C43ADB6E907">
    <w:name w:val="A437E06F5ED043ED85563C43ADB6E907"/>
  </w:style>
  <w:style w:type="paragraph" w:customStyle="1" w:styleId="D44CB32FAEFB42BF89B134DA1A8A51F5">
    <w:name w:val="D44CB32FAEFB42BF89B134DA1A8A51F5"/>
  </w:style>
  <w:style w:type="paragraph" w:customStyle="1" w:styleId="7B8B9A86FE3D4A88B402D6F247894AD0">
    <w:name w:val="7B8B9A86FE3D4A88B402D6F247894AD0"/>
  </w:style>
  <w:style w:type="paragraph" w:customStyle="1" w:styleId="A789DFDFF95D4E67929F22BFB1B10203">
    <w:name w:val="A789DFDFF95D4E67929F22BFB1B10203"/>
  </w:style>
  <w:style w:type="paragraph" w:customStyle="1" w:styleId="A4AD45ACDBC04A33AAD8D8F8ABD702F7">
    <w:name w:val="A4AD45ACDBC04A33AAD8D8F8ABD702F7"/>
  </w:style>
  <w:style w:type="paragraph" w:customStyle="1" w:styleId="A5FCCA43765F424080DD2987A00127E5">
    <w:name w:val="A5FCCA43765F424080DD2987A00127E5"/>
  </w:style>
  <w:style w:type="paragraph" w:customStyle="1" w:styleId="A31C54797874422787C28F0D3308EAE7">
    <w:name w:val="A31C54797874422787C28F0D3308EAE7"/>
  </w:style>
  <w:style w:type="paragraph" w:customStyle="1" w:styleId="FC1B4E33A7834684A6220DD96F3045BD">
    <w:name w:val="FC1B4E33A7834684A6220DD96F3045BD"/>
  </w:style>
  <w:style w:type="paragraph" w:customStyle="1" w:styleId="DBDAF3A7F2B04070A2ED90290F079F6D">
    <w:name w:val="DBDAF3A7F2B04070A2ED90290F079F6D"/>
  </w:style>
  <w:style w:type="paragraph" w:customStyle="1" w:styleId="8B3D296672A84C4CBB1214AEAAC72C12">
    <w:name w:val="8B3D296672A84C4CBB1214AEAAC72C12"/>
  </w:style>
  <w:style w:type="paragraph" w:customStyle="1" w:styleId="9F99DD14AAEE48BB967921D85216DC13">
    <w:name w:val="9F99DD14AAEE48BB967921D85216DC13"/>
  </w:style>
  <w:style w:type="paragraph" w:customStyle="1" w:styleId="84F6522E0E0F411FB890BC663618D07D">
    <w:name w:val="84F6522E0E0F411FB890BC663618D07D"/>
  </w:style>
  <w:style w:type="paragraph" w:customStyle="1" w:styleId="973FC2B85B0D46338BB596196F2651D5">
    <w:name w:val="973FC2B85B0D46338BB596196F2651D5"/>
  </w:style>
  <w:style w:type="paragraph" w:customStyle="1" w:styleId="6FEF9FD7EA974E5991169456AC4A6250">
    <w:name w:val="6FEF9FD7EA974E5991169456AC4A6250"/>
  </w:style>
  <w:style w:type="paragraph" w:customStyle="1" w:styleId="690C4003CDEA4D5CB5F9EA15AB1EFBE5">
    <w:name w:val="690C4003CDEA4D5CB5F9EA15AB1EFBE5"/>
  </w:style>
  <w:style w:type="paragraph" w:customStyle="1" w:styleId="363B878589B64461B6EE4DF5EB188737">
    <w:name w:val="363B878589B64461B6EE4DF5EB188737"/>
  </w:style>
  <w:style w:type="paragraph" w:customStyle="1" w:styleId="D4E4EFA521974B8C9150EF58C6712C41">
    <w:name w:val="D4E4EFA521974B8C9150EF58C6712C41"/>
  </w:style>
  <w:style w:type="paragraph" w:customStyle="1" w:styleId="0E2C2690A9C341E0BC3D3B09A53E7A81">
    <w:name w:val="0E2C2690A9C341E0BC3D3B09A53E7A81"/>
  </w:style>
  <w:style w:type="paragraph" w:customStyle="1" w:styleId="3098F03FC5094D99BA9078D0A3BE6B7A">
    <w:name w:val="3098F03FC5094D99BA9078D0A3BE6B7A"/>
  </w:style>
  <w:style w:type="paragraph" w:customStyle="1" w:styleId="9C8F02581F614ABBB216AABB823C7F87">
    <w:name w:val="9C8F02581F614ABBB216AABB823C7F87"/>
  </w:style>
  <w:style w:type="paragraph" w:customStyle="1" w:styleId="A67A25E3CDE24B44AAFCD2E74F7E4AEA">
    <w:name w:val="A67A25E3CDE24B44AAFCD2E74F7E4AEA"/>
  </w:style>
  <w:style w:type="paragraph" w:customStyle="1" w:styleId="4A358B2E2A0D4401B940CE44D8C6D62D">
    <w:name w:val="4A358B2E2A0D4401B940CE44D8C6D62D"/>
  </w:style>
  <w:style w:type="paragraph" w:customStyle="1" w:styleId="2DD6D40ACBAC473A8F49E40777751823">
    <w:name w:val="2DD6D40ACBAC473A8F49E40777751823"/>
  </w:style>
  <w:style w:type="paragraph" w:customStyle="1" w:styleId="5B3E0C5099644AEAAC7B6292F6B02296">
    <w:name w:val="5B3E0C5099644AEAAC7B6292F6B02296"/>
  </w:style>
  <w:style w:type="paragraph" w:customStyle="1" w:styleId="290EF6F755394A938F7C21E5A1EFA8D4">
    <w:name w:val="290EF6F755394A938F7C21E5A1EFA8D4"/>
  </w:style>
  <w:style w:type="paragraph" w:customStyle="1" w:styleId="82B4E8C3AE824A6B8F8E3B1ADD19E465">
    <w:name w:val="82B4E8C3AE824A6B8F8E3B1ADD19E465"/>
  </w:style>
  <w:style w:type="paragraph" w:customStyle="1" w:styleId="15D775C6ED4C4F2F8BE1E212CE635034">
    <w:name w:val="15D775C6ED4C4F2F8BE1E212CE635034"/>
  </w:style>
  <w:style w:type="paragraph" w:customStyle="1" w:styleId="B68DAE77DB074F0885BB4C89A29C88E0">
    <w:name w:val="B68DAE77DB074F0885BB4C89A29C88E0"/>
  </w:style>
  <w:style w:type="paragraph" w:customStyle="1" w:styleId="4919E1762B1B4DFA9AC714E8079686C4">
    <w:name w:val="4919E1762B1B4DFA9AC714E8079686C4"/>
  </w:style>
  <w:style w:type="paragraph" w:customStyle="1" w:styleId="4FA622F46B404E6B9185F04C87B730E6">
    <w:name w:val="4FA622F46B404E6B9185F04C87B730E6"/>
  </w:style>
  <w:style w:type="paragraph" w:customStyle="1" w:styleId="5402A5DAA6D0408BB9E1600E878E597C">
    <w:name w:val="5402A5DAA6D0408BB9E1600E878E597C"/>
  </w:style>
  <w:style w:type="paragraph" w:customStyle="1" w:styleId="8D1BA452B1D14107A957871F619E1AEE">
    <w:name w:val="8D1BA452B1D14107A957871F619E1AEE"/>
    <w:rsid w:val="005E633D"/>
  </w:style>
  <w:style w:type="paragraph" w:customStyle="1" w:styleId="551B6EB181A643A5944DC8D8B2AC55F4">
    <w:name w:val="551B6EB181A643A5944DC8D8B2AC55F4"/>
    <w:rsid w:val="005E633D"/>
  </w:style>
  <w:style w:type="paragraph" w:customStyle="1" w:styleId="6BF47C84CC5A47E1899A7EF52B5B80CB">
    <w:name w:val="6BF47C84CC5A47E1899A7EF52B5B80CB"/>
    <w:rsid w:val="005E633D"/>
  </w:style>
  <w:style w:type="paragraph" w:customStyle="1" w:styleId="131E8388DD894BA4B290C264EB7DDE3E">
    <w:name w:val="131E8388DD894BA4B290C264EB7DDE3E"/>
    <w:rsid w:val="005E633D"/>
  </w:style>
  <w:style w:type="paragraph" w:customStyle="1" w:styleId="C69A446015324ADB85686448B6881F15">
    <w:name w:val="C69A446015324ADB85686448B6881F15"/>
    <w:rsid w:val="005E633D"/>
  </w:style>
  <w:style w:type="paragraph" w:customStyle="1" w:styleId="3BF04F68874B44EDBF8CCC0563855589">
    <w:name w:val="3BF04F68874B44EDBF8CCC0563855589"/>
    <w:rsid w:val="005E633D"/>
  </w:style>
  <w:style w:type="paragraph" w:customStyle="1" w:styleId="B5A46CA7BA4140D9A9C0B46045CEB28F">
    <w:name w:val="B5A46CA7BA4140D9A9C0B46045CEB28F"/>
    <w:rsid w:val="005E633D"/>
  </w:style>
  <w:style w:type="paragraph" w:customStyle="1" w:styleId="2C858B80026D40EE9A3357AFD14FDCC2">
    <w:name w:val="2C858B80026D40EE9A3357AFD14FDCC2"/>
    <w:rsid w:val="005E633D"/>
  </w:style>
  <w:style w:type="paragraph" w:customStyle="1" w:styleId="D7AC74CA0F0144838ED9AFD653390280">
    <w:name w:val="D7AC74CA0F0144838ED9AFD653390280"/>
    <w:rsid w:val="005E633D"/>
  </w:style>
  <w:style w:type="paragraph" w:customStyle="1" w:styleId="732F81D995D548059C5F5C5E957A7211">
    <w:name w:val="732F81D995D548059C5F5C5E957A7211"/>
    <w:rsid w:val="005E633D"/>
  </w:style>
  <w:style w:type="paragraph" w:customStyle="1" w:styleId="BBEC341FC40F4342B54C2DD309F0468E">
    <w:name w:val="BBEC341FC40F4342B54C2DD309F0468E"/>
    <w:rsid w:val="005E633D"/>
  </w:style>
  <w:style w:type="paragraph" w:customStyle="1" w:styleId="62D8DC0C58E940C586ABF6463C9D4519">
    <w:name w:val="62D8DC0C58E940C586ABF6463C9D4519"/>
    <w:rsid w:val="005E633D"/>
  </w:style>
  <w:style w:type="paragraph" w:customStyle="1" w:styleId="7B17365ACBF249B5B68C76BF08E5DC74">
    <w:name w:val="7B17365ACBF249B5B68C76BF08E5DC74"/>
    <w:rsid w:val="005E633D"/>
  </w:style>
  <w:style w:type="paragraph" w:customStyle="1" w:styleId="503B81CACA0A431E9B896DC21567093A">
    <w:name w:val="503B81CACA0A431E9B896DC21567093A"/>
    <w:rsid w:val="005E633D"/>
  </w:style>
  <w:style w:type="paragraph" w:customStyle="1" w:styleId="71037158200348E29ACA2B6511ECA72D">
    <w:name w:val="71037158200348E29ACA2B6511ECA72D"/>
    <w:rsid w:val="005E633D"/>
  </w:style>
  <w:style w:type="paragraph" w:customStyle="1" w:styleId="4FD77C98B4FE4248B90E81D32715892B">
    <w:name w:val="4FD77C98B4FE4248B90E81D32715892B"/>
    <w:rsid w:val="005E633D"/>
  </w:style>
  <w:style w:type="paragraph" w:customStyle="1" w:styleId="D92375EEBAA147C8AB55C064D45926A5">
    <w:name w:val="D92375EEBAA147C8AB55C064D45926A5"/>
    <w:rsid w:val="005E633D"/>
  </w:style>
  <w:style w:type="paragraph" w:customStyle="1" w:styleId="A3A9B279EF9644E6A94082B23892132F">
    <w:name w:val="A3A9B279EF9644E6A94082B23892132F"/>
    <w:rsid w:val="005E6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E64C7-A04D-41CA-A130-79BB2A31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26</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deodatusunix19a</dc:creator>
  <cp:keywords/>
  <cp:lastModifiedBy>deodatusunix19a</cp:lastModifiedBy>
  <cp:revision>2</cp:revision>
  <dcterms:created xsi:type="dcterms:W3CDTF">2019-01-03T15:41:00Z</dcterms:created>
  <dcterms:modified xsi:type="dcterms:W3CDTF">2019-01-09T15:45:00Z</dcterms:modified>
  <cp:version/>
</cp:coreProperties>
</file>